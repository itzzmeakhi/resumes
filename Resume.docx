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4AAF6" w14:textId="17E0F102" w:rsidR="009C4C2A" w:rsidRDefault="00115505" w:rsidP="007E3DA2">
      <w:pPr>
        <w:pStyle w:val="ContactInfo"/>
      </w:pPr>
      <w:r>
        <w:rPr>
          <w:rStyle w:val="Emphasis"/>
        </w:rPr>
        <w:t>akhilmallidi.98@gmail.com</w:t>
      </w:r>
      <w:r w:rsidR="007E3DA2">
        <w:br/>
      </w:r>
      <w:r>
        <w:t>(+91) 9840290129</w:t>
      </w:r>
    </w:p>
    <w:p w14:paraId="52309A37" w14:textId="65F78DFB" w:rsidR="00115505" w:rsidRDefault="00115505" w:rsidP="007E3DA2">
      <w:pPr>
        <w:pStyle w:val="ContactInfo"/>
      </w:pPr>
      <w:r>
        <w:t>Rajahmundry</w:t>
      </w:r>
    </w:p>
    <w:p w14:paraId="2B8A9ED0" w14:textId="564C8FAC" w:rsidR="00115505" w:rsidRPr="00293282" w:rsidRDefault="00115505" w:rsidP="007E3DA2">
      <w:pPr>
        <w:pStyle w:val="ContactInfo"/>
      </w:pPr>
      <w:r>
        <w:t>Andhra Pradesh</w:t>
      </w:r>
    </w:p>
    <w:p w14:paraId="23EF66A0" w14:textId="3F9951BF" w:rsidR="009C4C2A" w:rsidRPr="00293282" w:rsidRDefault="006A5E3D" w:rsidP="00293282">
      <w:pPr>
        <w:pStyle w:val="Title"/>
      </w:pPr>
      <w:sdt>
        <w:sdtPr>
          <w:alias w:val="Enter Your Name:"/>
          <w:tag w:val="Enter Your Name:"/>
          <w:id w:val="65386479"/>
          <w:placeholder>
            <w:docPart w:val="061B21BC7BBD4169AE70332496CDE9B7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115505">
            <w:t>Akhil Reddy Mallidi</w:t>
          </w:r>
        </w:sdtContent>
      </w:sdt>
    </w:p>
    <w:tbl>
      <w:tblPr>
        <w:tblStyle w:val="ResumeTable"/>
        <w:tblW w:w="5000" w:type="pct"/>
        <w:tblLayout w:type="fixed"/>
        <w:tblCellMar>
          <w:bottom w:w="72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1981"/>
        <w:gridCol w:w="8099"/>
      </w:tblGrid>
      <w:tr w:rsidR="009B4D16" w:rsidRPr="00293282" w14:paraId="1DE9F275" w14:textId="77777777" w:rsidTr="00115505">
        <w:tc>
          <w:tcPr>
            <w:tcW w:w="1981" w:type="dxa"/>
          </w:tcPr>
          <w:p w14:paraId="3240D800" w14:textId="3510B0E2" w:rsidR="009B4D16" w:rsidRPr="00293282" w:rsidRDefault="00115505">
            <w:pPr>
              <w:pStyle w:val="Heading1"/>
            </w:pPr>
            <w:r>
              <w:t>SUMMARY</w:t>
            </w:r>
          </w:p>
        </w:tc>
        <w:tc>
          <w:tcPr>
            <w:tcW w:w="8099" w:type="dxa"/>
            <w:tcMar>
              <w:left w:w="274" w:type="dxa"/>
            </w:tcMar>
          </w:tcPr>
          <w:p w14:paraId="514D4F59" w14:textId="34EA559C" w:rsidR="009B4D16" w:rsidRPr="00293282" w:rsidRDefault="00115505" w:rsidP="00115505">
            <w:r>
              <w:t xml:space="preserve">Front End Developer with 1.9 years of solid experience in building </w:t>
            </w:r>
            <w:r w:rsidR="00F17E1A">
              <w:t>U</w:t>
            </w:r>
            <w:r>
              <w:t xml:space="preserve">ser </w:t>
            </w:r>
            <w:r w:rsidR="00F17E1A">
              <w:t>Interfaces</w:t>
            </w:r>
            <w:r>
              <w:t xml:space="preserve"> with React.js and Angular. Good hands on experience in Redux. Having positive attitude towards learning new technologies.</w:t>
            </w:r>
          </w:p>
        </w:tc>
      </w:tr>
      <w:tr w:rsidR="009B4D16" w:rsidRPr="00293282" w14:paraId="363B4689" w14:textId="77777777" w:rsidTr="00115505">
        <w:tc>
          <w:tcPr>
            <w:tcW w:w="1981" w:type="dxa"/>
          </w:tcPr>
          <w:p w14:paraId="4AA3170D" w14:textId="77777777" w:rsidR="009B4D16" w:rsidRPr="00293282" w:rsidRDefault="006A5E3D" w:rsidP="00C70F03">
            <w:pPr>
              <w:pStyle w:val="Heading1"/>
            </w:pPr>
            <w:sdt>
              <w:sdtPr>
                <w:alias w:val="Professional experience:"/>
                <w:tag w:val="Professional experience:"/>
                <w:id w:val="837198833"/>
                <w:placeholder>
                  <w:docPart w:val="F1685DB2DD3D401F954F25F2AA60A870"/>
                </w:placeholder>
                <w:temporary/>
                <w:showingPlcHdr/>
                <w15:appearance w15:val="hidden"/>
              </w:sdtPr>
              <w:sdtEndPr/>
              <w:sdtContent>
                <w:r w:rsidR="00C70F03" w:rsidRPr="00293282">
                  <w:t>Professional Experience</w:t>
                </w:r>
              </w:sdtContent>
            </w:sdt>
          </w:p>
        </w:tc>
        <w:tc>
          <w:tcPr>
            <w:tcW w:w="8099" w:type="dxa"/>
            <w:tcMar>
              <w:left w:w="274" w:type="dxa"/>
            </w:tcMar>
          </w:tcPr>
          <w:p w14:paraId="6DB83053" w14:textId="75D9F861" w:rsidR="009B4D16" w:rsidRDefault="00115505" w:rsidP="009B5D1A">
            <w:pPr>
              <w:pStyle w:val="Heading2"/>
            </w:pPr>
            <w:r>
              <w:t>UI Developer</w:t>
            </w:r>
            <w:r w:rsidR="007E59B8" w:rsidRPr="00293282">
              <w:t>,</w:t>
            </w:r>
            <w:r>
              <w:t xml:space="preserve"> HCL Technologies</w:t>
            </w:r>
          </w:p>
          <w:p w14:paraId="6270B447" w14:textId="2BA67EEE" w:rsidR="00115505" w:rsidRPr="00293282" w:rsidRDefault="00115505" w:rsidP="00115505">
            <w:r w:rsidRPr="00115505">
              <w:rPr>
                <w:color w:val="1F4E79" w:themeColor="accent1" w:themeShade="80"/>
              </w:rPr>
              <w:t xml:space="preserve">Client: </w:t>
            </w:r>
            <w:r>
              <w:t>Verizon - Oct 2019 - Present</w:t>
            </w:r>
          </w:p>
          <w:p w14:paraId="2B3F5238" w14:textId="74ED1563" w:rsidR="007E59B8" w:rsidRDefault="00115505" w:rsidP="00115505">
            <w:pPr>
              <w:pStyle w:val="ListParagraph"/>
              <w:numPr>
                <w:ilvl w:val="0"/>
                <w:numId w:val="12"/>
              </w:numPr>
            </w:pPr>
            <w:r>
              <w:t xml:space="preserve">Worked on a Ecommerce application </w:t>
            </w:r>
            <w:r w:rsidR="00F17E1A">
              <w:t xml:space="preserve">which has </w:t>
            </w:r>
            <w:r w:rsidR="0054482D">
              <w:t>multiple flows for Verizon products.</w:t>
            </w:r>
          </w:p>
          <w:p w14:paraId="21BF900D" w14:textId="29FD6EBD" w:rsidR="0054482D" w:rsidRDefault="0054482D" w:rsidP="00115505">
            <w:pPr>
              <w:pStyle w:val="ListParagraph"/>
              <w:numPr>
                <w:ilvl w:val="0"/>
                <w:numId w:val="12"/>
              </w:numPr>
            </w:pPr>
            <w:r>
              <w:t>Developed re-usable UI components which can be used across the application based on the user stories.</w:t>
            </w:r>
          </w:p>
          <w:p w14:paraId="7A8E1502" w14:textId="5007DDBC" w:rsidR="0054482D" w:rsidRDefault="0054482D" w:rsidP="00115505">
            <w:pPr>
              <w:pStyle w:val="ListParagraph"/>
              <w:numPr>
                <w:ilvl w:val="0"/>
                <w:numId w:val="12"/>
              </w:numPr>
            </w:pPr>
            <w:r>
              <w:t>Good knowledge on working with Axios, React-Router, Redux, Sagas</w:t>
            </w:r>
            <w:r w:rsidR="00F17E1A">
              <w:t>,</w:t>
            </w:r>
            <w:r>
              <w:t xml:space="preserve"> React Hooks and Selectors.</w:t>
            </w:r>
          </w:p>
          <w:p w14:paraId="7ABF7213" w14:textId="16E78624" w:rsidR="0054482D" w:rsidRDefault="0054482D" w:rsidP="00115505">
            <w:pPr>
              <w:pStyle w:val="ListParagraph"/>
              <w:numPr>
                <w:ilvl w:val="0"/>
                <w:numId w:val="12"/>
              </w:numPr>
            </w:pPr>
            <w:r>
              <w:t>Worked on resolving production bugs, once the deployment is done.</w:t>
            </w:r>
          </w:p>
          <w:p w14:paraId="1444C4DB" w14:textId="77777777" w:rsidR="003F47D0" w:rsidRDefault="0054482D" w:rsidP="003F47D0">
            <w:pPr>
              <w:pStyle w:val="ListParagraph"/>
              <w:numPr>
                <w:ilvl w:val="0"/>
                <w:numId w:val="12"/>
              </w:numPr>
            </w:pPr>
            <w:r>
              <w:t>Exposure to Agile software development methodology in delivering the application.</w:t>
            </w:r>
          </w:p>
          <w:p w14:paraId="1ED6EC7D" w14:textId="6C23E446" w:rsidR="00F17E1A" w:rsidRPr="00293282" w:rsidRDefault="00F17E1A" w:rsidP="003F47D0">
            <w:pPr>
              <w:pStyle w:val="ListParagraph"/>
              <w:numPr>
                <w:ilvl w:val="0"/>
                <w:numId w:val="12"/>
              </w:numPr>
            </w:pPr>
            <w:r>
              <w:t>Used GIT for Version control in this project.</w:t>
            </w:r>
          </w:p>
        </w:tc>
      </w:tr>
      <w:tr w:rsidR="00115505" w:rsidRPr="00293282" w14:paraId="6D0F7E83" w14:textId="77777777" w:rsidTr="00115505">
        <w:tc>
          <w:tcPr>
            <w:tcW w:w="1981" w:type="dxa"/>
          </w:tcPr>
          <w:p w14:paraId="5DE7C658" w14:textId="77777777" w:rsidR="00115505" w:rsidRPr="00293282" w:rsidRDefault="00115505" w:rsidP="0073756E">
            <w:pPr>
              <w:pStyle w:val="Heading1"/>
            </w:pPr>
            <w:sdt>
              <w:sdtPr>
                <w:alias w:val="Skills &amp; abilities:"/>
                <w:tag w:val="Skills &amp; abilities:"/>
                <w:id w:val="38252952"/>
                <w:placeholder>
                  <w:docPart w:val="5B16DB449CE34BBA819D37363CCDCECF"/>
                </w:placeholder>
                <w:temporary/>
                <w:showingPlcHdr/>
                <w15:appearance w15:val="hidden"/>
              </w:sdtPr>
              <w:sdtContent>
                <w:r>
                  <w:t>Skills &amp; Abilities</w:t>
                </w:r>
              </w:sdtContent>
            </w:sdt>
          </w:p>
        </w:tc>
        <w:tc>
          <w:tcPr>
            <w:tcW w:w="8099" w:type="dxa"/>
            <w:tcMar>
              <w:left w:w="274" w:type="dxa"/>
            </w:tcMar>
          </w:tcPr>
          <w:tbl>
            <w:tblPr>
              <w:tblStyle w:val="PlainTable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912"/>
              <w:gridCol w:w="3913"/>
            </w:tblGrid>
            <w:tr w:rsidR="00CB68B4" w14:paraId="3E2450B5" w14:textId="77777777" w:rsidTr="00CB68B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912" w:type="dxa"/>
                </w:tcPr>
                <w:p w14:paraId="1839DD91" w14:textId="77777777" w:rsidR="00CB68B4" w:rsidRPr="00CB68B4" w:rsidRDefault="00CB68B4" w:rsidP="00CB68B4">
                  <w:pPr>
                    <w:pStyle w:val="ListBullet"/>
                    <w:numPr>
                      <w:ilvl w:val="0"/>
                      <w:numId w:val="17"/>
                    </w:numPr>
                    <w:rPr>
                      <w:b w:val="0"/>
                      <w:bCs w:val="0"/>
                    </w:rPr>
                  </w:pPr>
                  <w:r w:rsidRPr="00CB68B4">
                    <w:rPr>
                      <w:b w:val="0"/>
                      <w:bCs w:val="0"/>
                    </w:rPr>
                    <w:t>React.js</w:t>
                  </w:r>
                </w:p>
                <w:p w14:paraId="5B32BF18" w14:textId="77777777" w:rsidR="00CB68B4" w:rsidRPr="00CB68B4" w:rsidRDefault="00CB68B4" w:rsidP="00CB68B4">
                  <w:pPr>
                    <w:pStyle w:val="ListBullet"/>
                    <w:numPr>
                      <w:ilvl w:val="0"/>
                      <w:numId w:val="17"/>
                    </w:numPr>
                    <w:rPr>
                      <w:b w:val="0"/>
                      <w:bCs w:val="0"/>
                    </w:rPr>
                  </w:pPr>
                  <w:r w:rsidRPr="00CB68B4">
                    <w:rPr>
                      <w:b w:val="0"/>
                      <w:bCs w:val="0"/>
                    </w:rPr>
                    <w:t>Angular</w:t>
                  </w:r>
                </w:p>
                <w:p w14:paraId="74DF23D5" w14:textId="0F6EE87C" w:rsidR="00CB68B4" w:rsidRPr="00CB68B4" w:rsidRDefault="00CB68B4" w:rsidP="00CB68B4">
                  <w:pPr>
                    <w:pStyle w:val="ListBullet"/>
                    <w:numPr>
                      <w:ilvl w:val="0"/>
                      <w:numId w:val="17"/>
                    </w:numPr>
                    <w:rPr>
                      <w:b w:val="0"/>
                      <w:bCs w:val="0"/>
                    </w:rPr>
                  </w:pPr>
                  <w:r w:rsidRPr="00CB68B4">
                    <w:rPr>
                      <w:b w:val="0"/>
                      <w:bCs w:val="0"/>
                    </w:rPr>
                    <w:t>Redux</w:t>
                  </w:r>
                </w:p>
              </w:tc>
              <w:tc>
                <w:tcPr>
                  <w:tcW w:w="3913" w:type="dxa"/>
                </w:tcPr>
                <w:p w14:paraId="6F929A96" w14:textId="77777777" w:rsidR="00CB68B4" w:rsidRPr="00CB68B4" w:rsidRDefault="00CB68B4" w:rsidP="00CB68B4">
                  <w:pPr>
                    <w:pStyle w:val="ListBullet"/>
                    <w:numPr>
                      <w:ilvl w:val="0"/>
                      <w:numId w:val="17"/>
                    </w:num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CB68B4">
                    <w:rPr>
                      <w:b w:val="0"/>
                      <w:bCs w:val="0"/>
                    </w:rPr>
                    <w:t>Javascript</w:t>
                  </w:r>
                </w:p>
                <w:p w14:paraId="3DB07918" w14:textId="77777777" w:rsidR="00CB68B4" w:rsidRPr="00CB68B4" w:rsidRDefault="00CB68B4" w:rsidP="00CB68B4">
                  <w:pPr>
                    <w:pStyle w:val="ListBullet"/>
                    <w:numPr>
                      <w:ilvl w:val="0"/>
                      <w:numId w:val="17"/>
                    </w:num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CB68B4">
                    <w:rPr>
                      <w:b w:val="0"/>
                      <w:bCs w:val="0"/>
                    </w:rPr>
                    <w:t>HTML5</w:t>
                  </w:r>
                </w:p>
                <w:p w14:paraId="2F6E8656" w14:textId="043604B7" w:rsidR="00CB68B4" w:rsidRPr="00CB68B4" w:rsidRDefault="00CB68B4" w:rsidP="00CB68B4">
                  <w:pPr>
                    <w:pStyle w:val="ListBullet"/>
                    <w:numPr>
                      <w:ilvl w:val="0"/>
                      <w:numId w:val="17"/>
                    </w:num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 w:rsidRPr="00CB68B4">
                    <w:rPr>
                      <w:b w:val="0"/>
                      <w:bCs w:val="0"/>
                    </w:rPr>
                    <w:t>CSS3</w:t>
                  </w:r>
                </w:p>
              </w:tc>
            </w:tr>
          </w:tbl>
          <w:p w14:paraId="04207AB1" w14:textId="7376455B" w:rsidR="00CB68B4" w:rsidRPr="00293282" w:rsidRDefault="00CB68B4" w:rsidP="00CB68B4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</w:tc>
      </w:tr>
      <w:tr w:rsidR="00271146" w:rsidRPr="00293282" w14:paraId="54B2249C" w14:textId="77777777" w:rsidTr="0073756E">
        <w:tc>
          <w:tcPr>
            <w:tcW w:w="1981" w:type="dxa"/>
          </w:tcPr>
          <w:p w14:paraId="7C076186" w14:textId="77777777" w:rsidR="00271146" w:rsidRPr="00293282" w:rsidRDefault="00271146" w:rsidP="0073756E">
            <w:pPr>
              <w:pStyle w:val="Heading1"/>
            </w:pPr>
            <w:r>
              <w:t>EDUCATION</w:t>
            </w:r>
            <w:r w:rsidRPr="00293282">
              <w:t xml:space="preserve"> </w:t>
            </w:r>
          </w:p>
        </w:tc>
        <w:tc>
          <w:tcPr>
            <w:tcW w:w="8099" w:type="dxa"/>
            <w:tcMar>
              <w:left w:w="274" w:type="dxa"/>
            </w:tcMar>
          </w:tcPr>
          <w:p w14:paraId="423542E6" w14:textId="77777777" w:rsidR="00271146" w:rsidRPr="00293282" w:rsidRDefault="00271146" w:rsidP="0073756E">
            <w:pPr>
              <w:pStyle w:val="Heading2"/>
            </w:pPr>
            <w:r>
              <w:t>BACHELOR OF ENGINEERING</w:t>
            </w:r>
            <w:r w:rsidRPr="00293282">
              <w:t xml:space="preserve"> —</w:t>
            </w:r>
            <w:r>
              <w:t xml:space="preserve"> Computer Science</w:t>
            </w:r>
            <w:r w:rsidRPr="00293282">
              <w:t xml:space="preserve"> </w:t>
            </w:r>
            <w:r>
              <w:t xml:space="preserve">                  </w:t>
            </w:r>
          </w:p>
          <w:p w14:paraId="04476919" w14:textId="3789F826" w:rsidR="00F17E1A" w:rsidRDefault="00271146" w:rsidP="0073756E">
            <w:r>
              <w:t>Sathyabama Institute of Science and Technology</w:t>
            </w:r>
            <w:r w:rsidR="00441D54">
              <w:t xml:space="preserve"> - </w:t>
            </w:r>
            <w:r w:rsidR="00F17E1A">
              <w:t>June 2015 – May 2019</w:t>
            </w:r>
          </w:p>
          <w:p w14:paraId="391E265A" w14:textId="39CBAB8D" w:rsidR="00271146" w:rsidRPr="00293282" w:rsidRDefault="00F17E1A" w:rsidP="0073756E">
            <w:r>
              <w:t xml:space="preserve">CGPA: </w:t>
            </w:r>
            <w:r w:rsidR="00163131">
              <w:t>8.71</w:t>
            </w:r>
          </w:p>
        </w:tc>
      </w:tr>
      <w:tr w:rsidR="00441D54" w:rsidRPr="00293282" w14:paraId="2518E728" w14:textId="77777777" w:rsidTr="00441D54">
        <w:tblPrEx>
          <w:tblCellMar>
            <w:bottom w:w="144" w:type="dxa"/>
          </w:tblCellMar>
        </w:tblPrEx>
        <w:tc>
          <w:tcPr>
            <w:tcW w:w="1981" w:type="dxa"/>
          </w:tcPr>
          <w:p w14:paraId="6C5B6F76" w14:textId="1F0B1B8D" w:rsidR="00441D54" w:rsidRPr="00293282" w:rsidRDefault="00441D54" w:rsidP="0073756E">
            <w:pPr>
              <w:pStyle w:val="Heading1"/>
            </w:pPr>
            <w:r>
              <w:t>Languages Known</w:t>
            </w:r>
          </w:p>
        </w:tc>
        <w:tc>
          <w:tcPr>
            <w:tcW w:w="8099" w:type="dxa"/>
          </w:tcPr>
          <w:p w14:paraId="4F3197FF" w14:textId="77777777" w:rsidR="00441D54" w:rsidRDefault="00441D54" w:rsidP="00441D54">
            <w:pPr>
              <w:pStyle w:val="ListParagraph"/>
              <w:numPr>
                <w:ilvl w:val="0"/>
                <w:numId w:val="18"/>
              </w:numPr>
            </w:pPr>
            <w:r>
              <w:t>English</w:t>
            </w:r>
          </w:p>
          <w:p w14:paraId="20D4F71D" w14:textId="1BBABB39" w:rsidR="00441D54" w:rsidRPr="00293282" w:rsidRDefault="00441D54" w:rsidP="00441D54">
            <w:pPr>
              <w:pStyle w:val="ListParagraph"/>
              <w:numPr>
                <w:ilvl w:val="0"/>
                <w:numId w:val="18"/>
              </w:numPr>
            </w:pPr>
            <w:r>
              <w:t>Telugu</w:t>
            </w:r>
          </w:p>
        </w:tc>
      </w:tr>
    </w:tbl>
    <w:p w14:paraId="18B107A8" w14:textId="77777777" w:rsidR="00441D54" w:rsidRDefault="00441D54" w:rsidP="000A0D31"/>
    <w:tbl>
      <w:tblPr>
        <w:tblStyle w:val="ResumeTable"/>
        <w:tblpPr w:leftFromText="180" w:rightFromText="180" w:vertAnchor="text" w:horzAnchor="margin" w:tblpY="678"/>
        <w:tblW w:w="0" w:type="auto"/>
        <w:tblBorders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040"/>
      </w:tblGrid>
      <w:tr w:rsidR="00441D54" w14:paraId="597DE330" w14:textId="77777777" w:rsidTr="00441D54">
        <w:tc>
          <w:tcPr>
            <w:tcW w:w="5040" w:type="dxa"/>
          </w:tcPr>
          <w:p w14:paraId="1839EA60" w14:textId="77777777" w:rsidR="00441D54" w:rsidRDefault="00441D54" w:rsidP="00441D54"/>
        </w:tc>
        <w:tc>
          <w:tcPr>
            <w:tcW w:w="5040" w:type="dxa"/>
          </w:tcPr>
          <w:p w14:paraId="00E12CBC" w14:textId="77777777" w:rsidR="00441D54" w:rsidRDefault="00441D54" w:rsidP="00441D54">
            <w:pPr>
              <w:jc w:val="right"/>
            </w:pPr>
            <w:r>
              <w:t>Akhil Reddy Mallidi</w:t>
            </w:r>
          </w:p>
        </w:tc>
      </w:tr>
    </w:tbl>
    <w:p w14:paraId="69EC1F8C" w14:textId="20BD4948" w:rsidR="00441D54" w:rsidRDefault="00441D54" w:rsidP="000A0D31">
      <w:r w:rsidRPr="00441D54">
        <w:t>I</w:t>
      </w:r>
      <w:r>
        <w:t xml:space="preserve"> </w:t>
      </w:r>
      <w:r w:rsidRPr="00441D54">
        <w:t>hereby decl</w:t>
      </w:r>
      <w:r>
        <w:t>are that all the above mentioned details are correct to the best of my Knowledge and belief.</w:t>
      </w:r>
    </w:p>
    <w:p w14:paraId="0C421BE9" w14:textId="77777777" w:rsidR="00441D54" w:rsidRPr="00441D54" w:rsidRDefault="00441D54" w:rsidP="000A0D31"/>
    <w:sectPr w:rsidR="00441D54" w:rsidRPr="00441D54" w:rsidSect="001E70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080" w:right="1080" w:bottom="1080" w:left="108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B5483" w14:textId="77777777" w:rsidR="006A5E3D" w:rsidRDefault="006A5E3D">
      <w:pPr>
        <w:spacing w:after="0" w:line="240" w:lineRule="auto"/>
      </w:pPr>
      <w:r>
        <w:separator/>
      </w:r>
    </w:p>
    <w:p w14:paraId="15D5ED13" w14:textId="77777777" w:rsidR="006A5E3D" w:rsidRDefault="006A5E3D"/>
    <w:p w14:paraId="4AF4B051" w14:textId="77777777" w:rsidR="006A5E3D" w:rsidRDefault="006A5E3D"/>
  </w:endnote>
  <w:endnote w:type="continuationSeparator" w:id="0">
    <w:p w14:paraId="7A8A6711" w14:textId="77777777" w:rsidR="006A5E3D" w:rsidRDefault="006A5E3D">
      <w:pPr>
        <w:spacing w:after="0" w:line="240" w:lineRule="auto"/>
      </w:pPr>
      <w:r>
        <w:continuationSeparator/>
      </w:r>
    </w:p>
    <w:p w14:paraId="2AA0FC1A" w14:textId="77777777" w:rsidR="006A5E3D" w:rsidRDefault="006A5E3D"/>
    <w:p w14:paraId="7CF42DE9" w14:textId="77777777" w:rsidR="006A5E3D" w:rsidRDefault="006A5E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0D62E" w14:textId="77777777" w:rsidR="00441D54" w:rsidRDefault="00441D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ResumeTable"/>
      <w:tblW w:w="5000" w:type="pct"/>
      <w:tblBorders>
        <w:top w:val="single" w:sz="4" w:space="0" w:color="2E74B5" w:themeColor="accent1" w:themeShade="BF"/>
        <w:bottom w:val="none" w:sz="0" w:space="0" w:color="auto"/>
        <w:insideH w:val="none" w:sz="0" w:space="0" w:color="auto"/>
      </w:tblBorders>
      <w:tblLook w:val="04A0" w:firstRow="1" w:lastRow="0" w:firstColumn="1" w:lastColumn="0" w:noHBand="0" w:noVBand="1"/>
      <w:tblDescription w:val="Footer layout table"/>
    </w:tblPr>
    <w:tblGrid>
      <w:gridCol w:w="3240"/>
      <w:gridCol w:w="6840"/>
    </w:tblGrid>
    <w:tr w:rsidR="008F11E2" w14:paraId="13832635" w14:textId="77777777" w:rsidTr="001E7033">
      <w:tc>
        <w:tcPr>
          <w:tcW w:w="3240" w:type="dxa"/>
        </w:tcPr>
        <w:p w14:paraId="724CD089" w14:textId="77777777" w:rsidR="008F11E2" w:rsidRDefault="008F11E2" w:rsidP="003C409E">
          <w:pPr>
            <w:pStyle w:val="Footer"/>
          </w:pPr>
          <w:r w:rsidRPr="008F11E2">
            <w:t xml:space="preserve">Page </w:t>
          </w:r>
          <w:r w:rsidRPr="008F11E2">
            <w:fldChar w:fldCharType="begin"/>
          </w:r>
          <w:r w:rsidRPr="008F11E2">
            <w:instrText xml:space="preserve"> PAGE </w:instrText>
          </w:r>
          <w:r w:rsidRPr="008F11E2">
            <w:fldChar w:fldCharType="separate"/>
          </w:r>
          <w:r w:rsidR="000A0D31">
            <w:rPr>
              <w:noProof/>
            </w:rPr>
            <w:t>2</w:t>
          </w:r>
          <w:r w:rsidRPr="008F11E2">
            <w:fldChar w:fldCharType="end"/>
          </w:r>
        </w:p>
      </w:tc>
      <w:tc>
        <w:tcPr>
          <w:tcW w:w="6840" w:type="dxa"/>
        </w:tcPr>
        <w:p w14:paraId="07E912CE" w14:textId="2F4A3C41" w:rsidR="008F11E2" w:rsidRDefault="006A5E3D" w:rsidP="001E7033">
          <w:pPr>
            <w:pStyle w:val="Footer-RightAlign"/>
          </w:pPr>
          <w:sdt>
            <w:sdtPr>
              <w:alias w:val="Enter Your Name:"/>
              <w:tag w:val="Enter Your Name:"/>
              <w:id w:val="1942648725"/>
              <w:placeholder>
                <w:docPart w:val="86AEAA7E050C409B9DE692C1307C95C3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r w:rsidR="00115505">
                <w:t>Akhil Reddy Mallidi</w:t>
              </w:r>
            </w:sdtContent>
          </w:sdt>
        </w:p>
      </w:tc>
    </w:tr>
  </w:tbl>
  <w:p w14:paraId="295D69AA" w14:textId="77777777" w:rsidR="009C4C2A" w:rsidRDefault="009C4C2A" w:rsidP="008F11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1166A" w14:textId="77777777" w:rsidR="00441D54" w:rsidRDefault="00441D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8CA8B" w14:textId="77777777" w:rsidR="006A5E3D" w:rsidRDefault="006A5E3D">
      <w:pPr>
        <w:spacing w:after="0" w:line="240" w:lineRule="auto"/>
      </w:pPr>
      <w:r>
        <w:separator/>
      </w:r>
    </w:p>
    <w:p w14:paraId="7E9EF6EE" w14:textId="77777777" w:rsidR="006A5E3D" w:rsidRDefault="006A5E3D"/>
    <w:p w14:paraId="337410C2" w14:textId="77777777" w:rsidR="006A5E3D" w:rsidRDefault="006A5E3D"/>
  </w:footnote>
  <w:footnote w:type="continuationSeparator" w:id="0">
    <w:p w14:paraId="34E2686A" w14:textId="77777777" w:rsidR="006A5E3D" w:rsidRDefault="006A5E3D">
      <w:pPr>
        <w:spacing w:after="0" w:line="240" w:lineRule="auto"/>
      </w:pPr>
      <w:r>
        <w:continuationSeparator/>
      </w:r>
    </w:p>
    <w:p w14:paraId="6CCC76B5" w14:textId="77777777" w:rsidR="006A5E3D" w:rsidRDefault="006A5E3D"/>
    <w:p w14:paraId="7AF2F38A" w14:textId="77777777" w:rsidR="006A5E3D" w:rsidRDefault="006A5E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CA171" w14:textId="61CA5E28" w:rsidR="00441D54" w:rsidRDefault="00441D5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B8B20EA" wp14:editId="26FFA640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19050" t="190500" r="19685" b="188595"/>
              <wp:wrapNone/>
              <wp:docPr id="2" name="Text Box 2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57D8EE" w14:textId="6C2A085C" w:rsidR="00441D54" w:rsidRPr="00441D54" w:rsidRDefault="00441D54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441D54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8B20E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34.95pt;height:34.95pt;rotation:-45;z-index:-251657216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" filled="f" stroked="f">
              <v:fill o:detectmouseclick="t"/>
              <v:textbox style="mso-fit-shape-to-text:t" inset="0,0,0,0">
                <w:txbxContent>
                  <w:p w14:paraId="5357D8EE" w14:textId="6C2A085C" w:rsidR="00441D54" w:rsidRPr="00441D54" w:rsidRDefault="00441D54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441D54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9A3BE" w14:textId="7AC683BC" w:rsidR="00441D54" w:rsidRDefault="00441D5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CB8BD35" wp14:editId="15C5A444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19050" t="190500" r="19685" b="188595"/>
              <wp:wrapNone/>
              <wp:docPr id="3" name="Text Box 3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4125F6" w14:textId="005A0F69" w:rsidR="00441D54" w:rsidRPr="00441D54" w:rsidRDefault="00441D54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441D54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B8BD3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nfidential" style="position:absolute;margin-left:0;margin-top:0;width:34.95pt;height:34.95pt;rotation:-45;z-index:-251656192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" filled="f" stroked="f">
              <v:fill o:detectmouseclick="t"/>
              <v:textbox style="mso-fit-shape-to-text:t" inset="0,0,0,0">
                <w:txbxContent>
                  <w:p w14:paraId="0A4125F6" w14:textId="005A0F69" w:rsidR="00441D54" w:rsidRPr="00441D54" w:rsidRDefault="00441D54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441D54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5252C" w14:textId="334DE493" w:rsidR="00441D54" w:rsidRDefault="00441D5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E46ADF9" wp14:editId="2CFAAF8A">
              <wp:simplePos x="635" y="6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43865" cy="443865"/>
              <wp:effectExtent l="19050" t="190500" r="19685" b="188595"/>
              <wp:wrapNone/>
              <wp:docPr id="1" name="Text Box 1" descr="Confidential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56D225" w14:textId="0EC89D87" w:rsidR="00441D54" w:rsidRPr="00441D54" w:rsidRDefault="00441D54">
                          <w:pPr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</w:pPr>
                          <w:r w:rsidRPr="00441D54">
                            <w:rPr>
                              <w:rFonts w:ascii="Calibri" w:eastAsia="Calibri" w:hAnsi="Calibri" w:cs="Calibri"/>
                              <w:color w:val="0000FF"/>
                              <w:sz w:val="20"/>
                              <w:szCs w:val="20"/>
                              <w14:textFill>
                                <w14:solidFill>
                                  <w14:srgbClr w14:val="0000FF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46ADF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nfidential" style="position:absolute;margin-left:0;margin-top:0;width:34.95pt;height:34.95pt;rotation:-45;z-index:-251658240;visibility:visible;mso-wrap-style:none;mso-wrap-distance-left:9pt;mso-wrap-distance-top:0;mso-wrap-distance-right:9pt;mso-wrap-distance-bottom:0;mso-position-horizontal:center;mso-position-horizontal-relative:margin;mso-position-vertical:center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" filled="f" stroked="f">
              <v:fill o:detectmouseclick="t"/>
              <v:textbox style="mso-fit-shape-to-text:t" inset="0,0,0,0">
                <w:txbxContent>
                  <w:p w14:paraId="2556D225" w14:textId="0EC89D87" w:rsidR="00441D54" w:rsidRPr="00441D54" w:rsidRDefault="00441D54">
                    <w:pPr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</w:pPr>
                    <w:r w:rsidRPr="00441D54">
                      <w:rPr>
                        <w:rFonts w:ascii="Calibri" w:eastAsia="Calibri" w:hAnsi="Calibri" w:cs="Calibri"/>
                        <w:color w:val="0000FF"/>
                        <w:sz w:val="20"/>
                        <w:szCs w:val="20"/>
                        <w14:textFill>
                          <w14:solidFill>
                            <w14:srgbClr w14:val="0000FF">
                              <w14:alpha w14:val="50000"/>
                            </w14:srgbClr>
                          </w14:solidFill>
                        </w14:textFill>
                      </w:rPr>
                      <w:t>Confidential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5C25B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CD32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18CD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8627A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5E666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D841B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C070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B4F23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2A00F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18C9D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C4241E"/>
    <w:multiLevelType w:val="hybridMultilevel"/>
    <w:tmpl w:val="94563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9E7706"/>
    <w:multiLevelType w:val="hybridMultilevel"/>
    <w:tmpl w:val="04E66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A2EB3"/>
    <w:multiLevelType w:val="hybridMultilevel"/>
    <w:tmpl w:val="59B26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A86957"/>
    <w:multiLevelType w:val="hybridMultilevel"/>
    <w:tmpl w:val="DA6E2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E3720E"/>
    <w:multiLevelType w:val="hybridMultilevel"/>
    <w:tmpl w:val="BB88D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42156"/>
    <w:multiLevelType w:val="hybridMultilevel"/>
    <w:tmpl w:val="15A6D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EA0605"/>
    <w:multiLevelType w:val="hybridMultilevel"/>
    <w:tmpl w:val="1EBC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2E160C"/>
    <w:multiLevelType w:val="hybridMultilevel"/>
    <w:tmpl w:val="05A4D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5"/>
  </w:num>
  <w:num w:numId="14">
    <w:abstractNumId w:val="10"/>
  </w:num>
  <w:num w:numId="15">
    <w:abstractNumId w:val="17"/>
  </w:num>
  <w:num w:numId="16">
    <w:abstractNumId w:val="14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505"/>
    <w:rsid w:val="00004F39"/>
    <w:rsid w:val="000A0D31"/>
    <w:rsid w:val="00115505"/>
    <w:rsid w:val="00163131"/>
    <w:rsid w:val="001E7033"/>
    <w:rsid w:val="001F2802"/>
    <w:rsid w:val="0022794A"/>
    <w:rsid w:val="00271146"/>
    <w:rsid w:val="0028156A"/>
    <w:rsid w:val="002828A5"/>
    <w:rsid w:val="00293282"/>
    <w:rsid w:val="002B2EA8"/>
    <w:rsid w:val="00306857"/>
    <w:rsid w:val="003341C4"/>
    <w:rsid w:val="00340376"/>
    <w:rsid w:val="003F47D0"/>
    <w:rsid w:val="00415C27"/>
    <w:rsid w:val="004363AC"/>
    <w:rsid w:val="00441D54"/>
    <w:rsid w:val="004857EE"/>
    <w:rsid w:val="00486FF2"/>
    <w:rsid w:val="0054482D"/>
    <w:rsid w:val="00545EBD"/>
    <w:rsid w:val="006039A6"/>
    <w:rsid w:val="00681958"/>
    <w:rsid w:val="006A5E3D"/>
    <w:rsid w:val="006E0C31"/>
    <w:rsid w:val="0076504D"/>
    <w:rsid w:val="00776552"/>
    <w:rsid w:val="007E3DA2"/>
    <w:rsid w:val="007E59B8"/>
    <w:rsid w:val="007F70C7"/>
    <w:rsid w:val="008362E3"/>
    <w:rsid w:val="00847604"/>
    <w:rsid w:val="008F11E2"/>
    <w:rsid w:val="00973159"/>
    <w:rsid w:val="0097602F"/>
    <w:rsid w:val="00986F49"/>
    <w:rsid w:val="00994D88"/>
    <w:rsid w:val="009B4D16"/>
    <w:rsid w:val="009B5D1A"/>
    <w:rsid w:val="009C2979"/>
    <w:rsid w:val="009C4C2A"/>
    <w:rsid w:val="00A401F5"/>
    <w:rsid w:val="00A42251"/>
    <w:rsid w:val="00A71C6F"/>
    <w:rsid w:val="00AB3DA1"/>
    <w:rsid w:val="00AC5E68"/>
    <w:rsid w:val="00AF5F3D"/>
    <w:rsid w:val="00AF6711"/>
    <w:rsid w:val="00BD6544"/>
    <w:rsid w:val="00BF3396"/>
    <w:rsid w:val="00C379BF"/>
    <w:rsid w:val="00C5794C"/>
    <w:rsid w:val="00C70F03"/>
    <w:rsid w:val="00CB68B4"/>
    <w:rsid w:val="00D62B96"/>
    <w:rsid w:val="00E1090F"/>
    <w:rsid w:val="00E22010"/>
    <w:rsid w:val="00E5345A"/>
    <w:rsid w:val="00EB452E"/>
    <w:rsid w:val="00F17E1A"/>
    <w:rsid w:val="00FB32B3"/>
    <w:rsid w:val="00FB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26ACB"/>
  <w15:chartTrackingRefBased/>
  <w15:docId w15:val="{34C6DE73-3F04-4967-8B25-90C881D48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EA8"/>
  </w:style>
  <w:style w:type="paragraph" w:styleId="Heading1">
    <w:name w:val="heading 1"/>
    <w:basedOn w:val="Normal"/>
    <w:uiPriority w:val="4"/>
    <w:qFormat/>
    <w:rsid w:val="001E7033"/>
    <w:pPr>
      <w:spacing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1F4E79" w:themeColor="accent1" w:themeShade="80"/>
      <w:sz w:val="23"/>
      <w:szCs w:val="21"/>
    </w:rPr>
  </w:style>
  <w:style w:type="paragraph" w:styleId="Heading2">
    <w:name w:val="heading 2"/>
    <w:basedOn w:val="Normal"/>
    <w:next w:val="Normal"/>
    <w:uiPriority w:val="4"/>
    <w:unhideWhenUsed/>
    <w:qFormat/>
    <w:rsid w:val="00293282"/>
    <w:pPr>
      <w:keepNext/>
      <w:keepLines/>
      <w:spacing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293282"/>
    <w:pPr>
      <w:keepNext/>
      <w:keepLines/>
      <w:spacing w:after="40" w:line="240" w:lineRule="auto"/>
      <w:contextualSpacing/>
      <w:outlineLvl w:val="2"/>
    </w:pPr>
    <w:rPr>
      <w:rFonts w:asciiTheme="majorHAnsi" w:eastAsiaTheme="majorEastAsia" w:hAnsiTheme="majorHAnsi" w:cstheme="majorBidi"/>
      <w:bCs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415C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F11E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1E2"/>
  </w:style>
  <w:style w:type="character" w:styleId="PlaceholderText">
    <w:name w:val="Placeholder Text"/>
    <w:basedOn w:val="DefaultParagraphFont"/>
    <w:uiPriority w:val="99"/>
    <w:semiHidden/>
    <w:rsid w:val="00BF3396"/>
    <w:rPr>
      <w:color w:val="595959" w:themeColor="text1" w:themeTint="A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4"/>
    <w:rsid w:val="00AB3DA1"/>
    <w:rPr>
      <w:rFonts w:asciiTheme="majorHAnsi" w:eastAsiaTheme="majorEastAsia" w:hAnsiTheme="majorHAnsi" w:cstheme="majorBidi"/>
      <w:bCs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AB3DA1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AB3DA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AB3DA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AB3DA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customStyle="1" w:styleId="ResumeTable">
    <w:name w:val="Resume Table"/>
    <w:basedOn w:val="TableNormal"/>
    <w:uiPriority w:val="99"/>
    <w:rsid w:val="001E7033"/>
    <w:tblPr>
      <w:tblBorders>
        <w:bottom w:val="single" w:sz="4" w:space="0" w:color="2E74B5" w:themeColor="accent1" w:themeShade="BF"/>
        <w:insideH w:val="single" w:sz="4" w:space="0" w:color="2E74B5" w:themeColor="accent1" w:themeShade="BF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Emphasis">
    <w:name w:val="Emphasis"/>
    <w:basedOn w:val="DefaultParagraphFont"/>
    <w:uiPriority w:val="1"/>
    <w:qFormat/>
    <w:rsid w:val="0022794A"/>
    <w:rPr>
      <w:color w:val="1F4E79" w:themeColor="accent1" w:themeShade="80"/>
    </w:rPr>
  </w:style>
  <w:style w:type="paragraph" w:customStyle="1" w:styleId="ContactInfo">
    <w:name w:val="Contact Info"/>
    <w:basedOn w:val="Normal"/>
    <w:uiPriority w:val="2"/>
    <w:qFormat/>
    <w:rsid w:val="007E3DA2"/>
    <w:pPr>
      <w:spacing w:after="240" w:line="240" w:lineRule="auto"/>
      <w:contextualSpacing/>
      <w:jc w:val="right"/>
    </w:pPr>
    <w:rPr>
      <w:szCs w:val="18"/>
    </w:rPr>
  </w:style>
  <w:style w:type="paragraph" w:customStyle="1" w:styleId="Footer-RightAlign">
    <w:name w:val="Footer - Right Align"/>
    <w:basedOn w:val="Normal"/>
    <w:uiPriority w:val="99"/>
    <w:qFormat/>
    <w:rsid w:val="001E7033"/>
    <w:pPr>
      <w:spacing w:after="0" w:line="240" w:lineRule="auto"/>
      <w:jc w:val="right"/>
    </w:pPr>
  </w:style>
  <w:style w:type="paragraph" w:styleId="ListBullet">
    <w:name w:val="List Bullet"/>
    <w:basedOn w:val="Normal"/>
    <w:uiPriority w:val="5"/>
    <w:qFormat/>
    <w:rsid w:val="00293282"/>
    <w:pPr>
      <w:numPr>
        <w:numId w:val="2"/>
      </w:numPr>
      <w:contextualSpacing/>
    </w:pPr>
  </w:style>
  <w:style w:type="paragraph" w:styleId="Header">
    <w:name w:val="header"/>
    <w:basedOn w:val="Normal"/>
    <w:link w:val="HeaderChar"/>
    <w:uiPriority w:val="99"/>
    <w:rsid w:val="00545EBD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EBD"/>
  </w:style>
  <w:style w:type="paragraph" w:styleId="BalloonText">
    <w:name w:val="Balloon Text"/>
    <w:basedOn w:val="Normal"/>
    <w:link w:val="BalloonTextCh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60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7604"/>
  </w:style>
  <w:style w:type="paragraph" w:styleId="BlockText">
    <w:name w:val="Block Text"/>
    <w:basedOn w:val="Normal"/>
    <w:uiPriority w:val="99"/>
    <w:semiHidden/>
    <w:unhideWhenUsed/>
    <w:rsid w:val="00BF3396"/>
    <w:pPr>
      <w:pBdr>
        <w:top w:val="single" w:sz="2" w:space="10" w:color="1F4E79" w:themeColor="accent1" w:themeShade="80" w:shadow="1"/>
        <w:left w:val="single" w:sz="2" w:space="10" w:color="1F4E79" w:themeColor="accent1" w:themeShade="80" w:shadow="1"/>
        <w:bottom w:val="single" w:sz="2" w:space="10" w:color="1F4E79" w:themeColor="accent1" w:themeShade="80" w:shadow="1"/>
        <w:right w:val="single" w:sz="2" w:space="10" w:color="1F4E79" w:themeColor="accent1" w:themeShade="80" w:shadow="1"/>
      </w:pBdr>
      <w:ind w:left="1152" w:right="1152"/>
    </w:pPr>
    <w:rPr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8476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7604"/>
  </w:style>
  <w:style w:type="paragraph" w:styleId="BodyText2">
    <w:name w:val="Body Text 2"/>
    <w:basedOn w:val="Normal"/>
    <w:link w:val="BodyText2Char"/>
    <w:uiPriority w:val="99"/>
    <w:semiHidden/>
    <w:unhideWhenUsed/>
    <w:rsid w:val="0084760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7604"/>
  </w:style>
  <w:style w:type="paragraph" w:styleId="BodyText3">
    <w:name w:val="Body Text 3"/>
    <w:basedOn w:val="Normal"/>
    <w:link w:val="BodyText3Char"/>
    <w:uiPriority w:val="99"/>
    <w:semiHidden/>
    <w:unhideWhenUsed/>
    <w:rsid w:val="0084760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760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7604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760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760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760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7604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760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760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760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760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7604"/>
    <w:rPr>
      <w:szCs w:val="16"/>
    </w:rPr>
  </w:style>
  <w:style w:type="character" w:styleId="BookTitle">
    <w:name w:val="Book Title"/>
    <w:basedOn w:val="DefaultParagraphFont"/>
    <w:uiPriority w:val="33"/>
    <w:semiHidden/>
    <w:qFormat/>
    <w:rsid w:val="00415C27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60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8"/>
    <w:semiHidden/>
    <w:rsid w:val="00847604"/>
  </w:style>
  <w:style w:type="table" w:styleId="ColorfulGrid">
    <w:name w:val="Colorful Grid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760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760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760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76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760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8"/>
    <w:semiHidden/>
    <w:unhideWhenUsed/>
    <w:rsid w:val="00847604"/>
  </w:style>
  <w:style w:type="character" w:customStyle="1" w:styleId="DateChar">
    <w:name w:val="Date Char"/>
    <w:basedOn w:val="DefaultParagraphFont"/>
    <w:link w:val="Date"/>
    <w:uiPriority w:val="8"/>
    <w:semiHidden/>
    <w:rsid w:val="00847604"/>
  </w:style>
  <w:style w:type="paragraph" w:styleId="DocumentMap">
    <w:name w:val="Document Map"/>
    <w:basedOn w:val="Normal"/>
    <w:link w:val="DocumentMapCh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760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760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7604"/>
  </w:style>
  <w:style w:type="character" w:styleId="EndnoteReference">
    <w:name w:val="endnote reference"/>
    <w:basedOn w:val="DefaultParagraphFont"/>
    <w:uiPriority w:val="99"/>
    <w:semiHidden/>
    <w:unhideWhenUsed/>
    <w:rsid w:val="0084760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760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760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760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760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7604"/>
    <w:rPr>
      <w:szCs w:val="20"/>
    </w:rPr>
  </w:style>
  <w:style w:type="table" w:styleId="GridTable1Light">
    <w:name w:val="Grid Table 1 Light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847604"/>
  </w:style>
  <w:style w:type="paragraph" w:styleId="HTMLAddress">
    <w:name w:val="HTML Address"/>
    <w:basedOn w:val="Normal"/>
    <w:link w:val="HTMLAddressChar"/>
    <w:uiPriority w:val="99"/>
    <w:semiHidden/>
    <w:unhideWhenUsed/>
    <w:rsid w:val="0084760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760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760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760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60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760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760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760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760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415C27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15C2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15C27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415C27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760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7604"/>
  </w:style>
  <w:style w:type="paragraph" w:styleId="List">
    <w:name w:val="List"/>
    <w:basedOn w:val="Normal"/>
    <w:uiPriority w:val="99"/>
    <w:semiHidden/>
    <w:unhideWhenUsed/>
    <w:rsid w:val="0084760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760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760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760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7604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847604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7604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7604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7604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760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760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760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760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7604"/>
    <w:pPr>
      <w:spacing w:after="120"/>
      <w:ind w:left="1800"/>
      <w:contextualSpacing/>
    </w:pPr>
  </w:style>
  <w:style w:type="paragraph" w:styleId="ListNumber">
    <w:name w:val="List Number"/>
    <w:basedOn w:val="Normal"/>
    <w:uiPriority w:val="5"/>
    <w:qFormat/>
    <w:rsid w:val="00293282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7604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7604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7604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7604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84760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76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760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76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760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"/>
    <w:semiHidden/>
    <w:unhideWhenUsed/>
    <w:qFormat/>
    <w:rsid w:val="0084760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4760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760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760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7604"/>
  </w:style>
  <w:style w:type="character" w:styleId="PageNumber">
    <w:name w:val="page number"/>
    <w:basedOn w:val="DefaultParagraphFont"/>
    <w:uiPriority w:val="99"/>
    <w:semiHidden/>
    <w:unhideWhenUsed/>
    <w:rsid w:val="00847604"/>
  </w:style>
  <w:style w:type="table" w:styleId="PlainTable1">
    <w:name w:val="Plain Table 1"/>
    <w:basedOn w:val="TableNormal"/>
    <w:uiPriority w:val="4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760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415C27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15C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8"/>
    <w:semiHidden/>
    <w:unhideWhenUsed/>
    <w:rsid w:val="00847604"/>
  </w:style>
  <w:style w:type="character" w:customStyle="1" w:styleId="SalutationChar">
    <w:name w:val="Salutation Char"/>
    <w:basedOn w:val="DefaultParagraphFont"/>
    <w:link w:val="Salutation"/>
    <w:uiPriority w:val="8"/>
    <w:semiHidden/>
    <w:rsid w:val="00847604"/>
  </w:style>
  <w:style w:type="paragraph" w:styleId="Signature">
    <w:name w:val="Signature"/>
    <w:basedOn w:val="Normal"/>
    <w:link w:val="SignatureCh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8"/>
    <w:semiHidden/>
    <w:rsid w:val="00847604"/>
  </w:style>
  <w:style w:type="character" w:styleId="Strong">
    <w:name w:val="Strong"/>
    <w:basedOn w:val="DefaultParagraphFont"/>
    <w:uiPriority w:val="9"/>
    <w:semiHidden/>
    <w:qFormat/>
    <w:rsid w:val="00847604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857EE"/>
    <w:pPr>
      <w:numPr>
        <w:ilvl w:val="1"/>
      </w:numPr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857EE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qFormat/>
    <w:rsid w:val="0084760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84760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760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760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760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760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760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7604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7604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7604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760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7604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760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7604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7604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7604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7604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8476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760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760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7604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760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760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760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760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760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760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760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7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7604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3"/>
    <w:qFormat/>
    <w:rsid w:val="00293282"/>
    <w:pPr>
      <w:pBdr>
        <w:top w:val="single" w:sz="4" w:space="6" w:color="2E74B5" w:themeColor="accent1" w:themeShade="BF"/>
        <w:left w:val="single" w:sz="4" w:space="6" w:color="2E74B5" w:themeColor="accent1" w:themeShade="BF"/>
        <w:bottom w:val="single" w:sz="4" w:space="4" w:color="2E74B5" w:themeColor="accent1" w:themeShade="BF"/>
        <w:right w:val="single" w:sz="4" w:space="6" w:color="2E74B5" w:themeColor="accent1" w:themeShade="BF"/>
      </w:pBdr>
      <w:shd w:val="clear" w:color="auto" w:fill="2E74B5" w:themeFill="accent1" w:themeFillShade="BF"/>
      <w:spacing w:before="240"/>
      <w:ind w:left="144" w:right="144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AB3DA1"/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  <w:shd w:val="clear" w:color="auto" w:fill="2E74B5" w:themeFill="accent1" w:themeFillShade="BF"/>
    </w:rPr>
  </w:style>
  <w:style w:type="paragraph" w:styleId="TOAHeading">
    <w:name w:val="toa heading"/>
    <w:basedOn w:val="Normal"/>
    <w:next w:val="Normal"/>
    <w:uiPriority w:val="99"/>
    <w:semiHidden/>
    <w:unhideWhenUsed/>
    <w:rsid w:val="0084760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760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760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760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760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760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760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760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760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760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2EA8"/>
    <w:pPr>
      <w:keepNext/>
      <w:keepLines/>
      <w:outlineLvl w:val="9"/>
    </w:pPr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hilreddy.mallidi\AppData\Roaming\Microsoft\Templates\Resume%20for%20internal%20company%20transf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61B21BC7BBD4169AE70332496CDE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AD2D7-5D8B-45E1-95F5-901A69A0BE93}"/>
      </w:docPartPr>
      <w:docPartBody>
        <w:p w:rsidR="00000000" w:rsidRDefault="00DD0E19">
          <w:pPr>
            <w:pStyle w:val="061B21BC7BBD4169AE70332496CDE9B7"/>
          </w:pPr>
          <w:r>
            <w:t>Your Name</w:t>
          </w:r>
        </w:p>
      </w:docPartBody>
    </w:docPart>
    <w:docPart>
      <w:docPartPr>
        <w:name w:val="F1685DB2DD3D401F954F25F2AA60A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645DD-0384-49FB-A7DE-764E8E45F0E9}"/>
      </w:docPartPr>
      <w:docPartBody>
        <w:p w:rsidR="00000000" w:rsidRDefault="00DD0E19">
          <w:pPr>
            <w:pStyle w:val="F1685DB2DD3D401F954F25F2AA60A870"/>
          </w:pPr>
          <w:r w:rsidRPr="00293282">
            <w:t>Professional Experience</w:t>
          </w:r>
        </w:p>
      </w:docPartBody>
    </w:docPart>
    <w:docPart>
      <w:docPartPr>
        <w:name w:val="86AEAA7E050C409B9DE692C1307C9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5FE86-E7C0-4321-A042-D554676FCAFF}"/>
      </w:docPartPr>
      <w:docPartBody>
        <w:p w:rsidR="00000000" w:rsidRDefault="009277D5" w:rsidP="009277D5">
          <w:pPr>
            <w:pStyle w:val="86AEAA7E050C409B9DE692C1307C95C3"/>
          </w:pPr>
          <w:r w:rsidRPr="00293282">
            <w:t>Professional Experience</w:t>
          </w:r>
        </w:p>
      </w:docPartBody>
    </w:docPart>
    <w:docPart>
      <w:docPartPr>
        <w:name w:val="5B16DB449CE34BBA819D37363CCDC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49535-3E57-412B-A5F1-F094550C8D95}"/>
      </w:docPartPr>
      <w:docPartBody>
        <w:p w:rsidR="00000000" w:rsidRDefault="009277D5" w:rsidP="009277D5">
          <w:pPr>
            <w:pStyle w:val="5B16DB449CE34BBA819D37363CCDCECF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D5"/>
    <w:rsid w:val="009277D5"/>
    <w:rsid w:val="00DD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1"/>
    <w:qFormat/>
    <w:rPr>
      <w:color w:val="1F3864" w:themeColor="accent1" w:themeShade="80"/>
    </w:rPr>
  </w:style>
  <w:style w:type="paragraph" w:customStyle="1" w:styleId="661908FFD6CB4010A8D5F71D073A6AD6">
    <w:name w:val="661908FFD6CB4010A8D5F71D073A6AD6"/>
  </w:style>
  <w:style w:type="paragraph" w:customStyle="1" w:styleId="61C845ADCE5D4015AAC1C224DC5F93C4">
    <w:name w:val="61C845ADCE5D4015AAC1C224DC5F93C4"/>
  </w:style>
  <w:style w:type="paragraph" w:customStyle="1" w:styleId="061B21BC7BBD4169AE70332496CDE9B7">
    <w:name w:val="061B21BC7BBD4169AE70332496CDE9B7"/>
  </w:style>
  <w:style w:type="paragraph" w:customStyle="1" w:styleId="4078E33DF8E54B43A716530E4960512B">
    <w:name w:val="4078E33DF8E54B43A716530E4960512B"/>
  </w:style>
  <w:style w:type="paragraph" w:customStyle="1" w:styleId="6350A0D074E94E21A71487B197E49A31">
    <w:name w:val="6350A0D074E94E21A71487B197E49A31"/>
  </w:style>
  <w:style w:type="paragraph" w:customStyle="1" w:styleId="EB745DDD9FE042DDA9920B2EC06412DA">
    <w:name w:val="EB745DDD9FE042DDA9920B2EC06412DA"/>
  </w:style>
  <w:style w:type="paragraph" w:customStyle="1" w:styleId="13D89C05143C46DCB11F04B694095F82">
    <w:name w:val="13D89C05143C46DCB11F04B694095F82"/>
  </w:style>
  <w:style w:type="paragraph" w:customStyle="1" w:styleId="33FC5BDEC55A487E8BFA03768651D164">
    <w:name w:val="33FC5BDEC55A487E8BFA03768651D164"/>
  </w:style>
  <w:style w:type="paragraph" w:customStyle="1" w:styleId="6854995E82FF42749B53C27CF4CBF023">
    <w:name w:val="6854995E82FF42749B53C27CF4CBF023"/>
  </w:style>
  <w:style w:type="paragraph" w:customStyle="1" w:styleId="F1685DB2DD3D401F954F25F2AA60A870">
    <w:name w:val="F1685DB2DD3D401F954F25F2AA60A870"/>
  </w:style>
  <w:style w:type="paragraph" w:customStyle="1" w:styleId="D045149C5ABC4E4D98F4C4B024F60BBE">
    <w:name w:val="D045149C5ABC4E4D98F4C4B024F60BBE"/>
  </w:style>
  <w:style w:type="paragraph" w:customStyle="1" w:styleId="6A8A98E3049A429C8E1DE6464413FF23">
    <w:name w:val="6A8A98E3049A429C8E1DE6464413FF23"/>
  </w:style>
  <w:style w:type="paragraph" w:customStyle="1" w:styleId="B22863C2DAE24EF481FFFC1CDB3436BF">
    <w:name w:val="B22863C2DAE24EF481FFFC1CDB3436BF"/>
  </w:style>
  <w:style w:type="paragraph" w:customStyle="1" w:styleId="3A1C1B0D5B1C4FCA992B2CD05BBADE5A">
    <w:name w:val="3A1C1B0D5B1C4FCA992B2CD05BBADE5A"/>
  </w:style>
  <w:style w:type="paragraph" w:customStyle="1" w:styleId="F66DE2BD6183464DA3F599BAE3120021">
    <w:name w:val="F66DE2BD6183464DA3F599BAE3120021"/>
  </w:style>
  <w:style w:type="paragraph" w:customStyle="1" w:styleId="5CEC9519F5144E638782F15EE7DA3D7F">
    <w:name w:val="5CEC9519F5144E638782F15EE7DA3D7F"/>
  </w:style>
  <w:style w:type="paragraph" w:customStyle="1" w:styleId="2BF11EFDCE554475AEE0B683148880F8">
    <w:name w:val="2BF11EFDCE554475AEE0B683148880F8"/>
  </w:style>
  <w:style w:type="paragraph" w:customStyle="1" w:styleId="A5674CFFA3994B60B98627B63519DC39">
    <w:name w:val="A5674CFFA3994B60B98627B63519DC39"/>
  </w:style>
  <w:style w:type="paragraph" w:customStyle="1" w:styleId="CA753EDEFCB84B248CD6565327A1EE3F">
    <w:name w:val="CA753EDEFCB84B248CD6565327A1EE3F"/>
  </w:style>
  <w:style w:type="paragraph" w:customStyle="1" w:styleId="6FCEFF675A9F42779ACBE7B401251C98">
    <w:name w:val="6FCEFF675A9F42779ACBE7B401251C98"/>
  </w:style>
  <w:style w:type="paragraph" w:customStyle="1" w:styleId="43BDAEBC0E74416EBFC88FA712B0D0EC">
    <w:name w:val="43BDAEBC0E74416EBFC88FA712B0D0EC"/>
  </w:style>
  <w:style w:type="paragraph" w:customStyle="1" w:styleId="C919D9342DC541F7A9BC872A663CA0E3">
    <w:name w:val="C919D9342DC541F7A9BC872A663CA0E3"/>
  </w:style>
  <w:style w:type="paragraph" w:customStyle="1" w:styleId="B1C73026C06F423DBC5BD9ABA9FE1A99">
    <w:name w:val="B1C73026C06F423DBC5BD9ABA9FE1A99"/>
  </w:style>
  <w:style w:type="paragraph" w:customStyle="1" w:styleId="9E1ABCFBAEF744399848B7DC15FE2772">
    <w:name w:val="9E1ABCFBAEF744399848B7DC15FE2772"/>
  </w:style>
  <w:style w:type="paragraph" w:customStyle="1" w:styleId="518C177B75C24A239ED7A49243AA9086">
    <w:name w:val="518C177B75C24A239ED7A49243AA9086"/>
  </w:style>
  <w:style w:type="paragraph" w:customStyle="1" w:styleId="EB7B4D29BC584D2DA3CFDAA7B073D372">
    <w:name w:val="EB7B4D29BC584D2DA3CFDAA7B073D372"/>
  </w:style>
  <w:style w:type="paragraph" w:customStyle="1" w:styleId="FBD1EAFA908B4A11B43A2E493C23B5F4">
    <w:name w:val="FBD1EAFA908B4A11B43A2E493C23B5F4"/>
  </w:style>
  <w:style w:type="paragraph" w:customStyle="1" w:styleId="B3F425BF6432474AB9A4908062A552DF">
    <w:name w:val="B3F425BF6432474AB9A4908062A552DF"/>
  </w:style>
  <w:style w:type="paragraph" w:customStyle="1" w:styleId="85E1426C3DD94593B3265202F0C45E28">
    <w:name w:val="85E1426C3DD94593B3265202F0C45E28"/>
  </w:style>
  <w:style w:type="paragraph" w:customStyle="1" w:styleId="16D7890841064E23BF6D3A42C15F0CF9">
    <w:name w:val="16D7890841064E23BF6D3A42C15F0CF9"/>
  </w:style>
  <w:style w:type="paragraph" w:customStyle="1" w:styleId="86AEAA7E050C409B9DE692C1307C95C3">
    <w:name w:val="86AEAA7E050C409B9DE692C1307C95C3"/>
    <w:rsid w:val="009277D5"/>
  </w:style>
  <w:style w:type="paragraph" w:customStyle="1" w:styleId="08845B233ED94A4AB4B1301F966F92F1">
    <w:name w:val="08845B233ED94A4AB4B1301F966F92F1"/>
    <w:rsid w:val="009277D5"/>
  </w:style>
  <w:style w:type="paragraph" w:customStyle="1" w:styleId="65D07709946640B8A2329B6C2982F4B0">
    <w:name w:val="65D07709946640B8A2329B6C2982F4B0"/>
    <w:rsid w:val="009277D5"/>
  </w:style>
  <w:style w:type="paragraph" w:customStyle="1" w:styleId="589E9B2B7DDC4FF3BF6817783C130EE0">
    <w:name w:val="589E9B2B7DDC4FF3BF6817783C130EE0"/>
    <w:rsid w:val="009277D5"/>
  </w:style>
  <w:style w:type="paragraph" w:customStyle="1" w:styleId="C986E0A642FF4077894C37BBAF72A9C4">
    <w:name w:val="C986E0A642FF4077894C37BBAF72A9C4"/>
    <w:rsid w:val="009277D5"/>
  </w:style>
  <w:style w:type="paragraph" w:customStyle="1" w:styleId="95B319B57D8D4590A5AF5056EBCC576A">
    <w:name w:val="95B319B57D8D4590A5AF5056EBCC576A"/>
    <w:rsid w:val="009277D5"/>
  </w:style>
  <w:style w:type="paragraph" w:customStyle="1" w:styleId="DF66C6F2D9584059B3ED3246D426F07A">
    <w:name w:val="DF66C6F2D9584059B3ED3246D426F07A"/>
    <w:rsid w:val="009277D5"/>
  </w:style>
  <w:style w:type="paragraph" w:customStyle="1" w:styleId="BFF6230F1A9F42A38C7B165AAC09BA7A">
    <w:name w:val="BFF6230F1A9F42A38C7B165AAC09BA7A"/>
    <w:rsid w:val="009277D5"/>
  </w:style>
  <w:style w:type="paragraph" w:customStyle="1" w:styleId="AC9225A9BC4B48AB910930D803063BB7">
    <w:name w:val="AC9225A9BC4B48AB910930D803063BB7"/>
    <w:rsid w:val="009277D5"/>
  </w:style>
  <w:style w:type="paragraph" w:customStyle="1" w:styleId="4AA7F798F3164A4BA11E19F32C7F9861">
    <w:name w:val="4AA7F798F3164A4BA11E19F32C7F9861"/>
    <w:rsid w:val="009277D5"/>
  </w:style>
  <w:style w:type="paragraph" w:customStyle="1" w:styleId="5B16DB449CE34BBA819D37363CCDCECF">
    <w:name w:val="5B16DB449CE34BBA819D37363CCDCECF"/>
    <w:rsid w:val="009277D5"/>
  </w:style>
  <w:style w:type="paragraph" w:customStyle="1" w:styleId="1B936DDA9E21404AB64E0D24D9B8CE09">
    <w:name w:val="1B936DDA9E21404AB64E0D24D9B8CE09"/>
    <w:rsid w:val="009277D5"/>
  </w:style>
  <w:style w:type="paragraph" w:customStyle="1" w:styleId="87784E3C7ADB4D08AAB5C097B658028C">
    <w:name w:val="87784E3C7ADB4D08AAB5C097B658028C"/>
    <w:rsid w:val="009277D5"/>
  </w:style>
  <w:style w:type="paragraph" w:customStyle="1" w:styleId="C131BB611DF74C91B8B548CAE1897205">
    <w:name w:val="C131BB611DF74C91B8B548CAE1897205"/>
    <w:rsid w:val="009277D5"/>
  </w:style>
  <w:style w:type="paragraph" w:customStyle="1" w:styleId="0DDC033EDCE044B1974A95B54C236684">
    <w:name w:val="0DDC033EDCE044B1974A95B54C236684"/>
    <w:rsid w:val="009277D5"/>
  </w:style>
  <w:style w:type="paragraph" w:customStyle="1" w:styleId="599EEA6FF0D141D7BA674B6A1C31111B">
    <w:name w:val="599EEA6FF0D141D7BA674B6A1C31111B"/>
    <w:rsid w:val="009277D5"/>
  </w:style>
  <w:style w:type="paragraph" w:customStyle="1" w:styleId="60691762125E4C6CBECAC4097C246860">
    <w:name w:val="60691762125E4C6CBECAC4097C246860"/>
    <w:rsid w:val="009277D5"/>
  </w:style>
  <w:style w:type="paragraph" w:customStyle="1" w:styleId="6DE58E6F053F4BB89EA84CA16229E787">
    <w:name w:val="6DE58E6F053F4BB89EA84CA16229E787"/>
    <w:rsid w:val="009277D5"/>
  </w:style>
  <w:style w:type="paragraph" w:customStyle="1" w:styleId="DEF1468F134748F8B3E02644B996D0DD">
    <w:name w:val="DEF1468F134748F8B3E02644B996D0DD"/>
    <w:rsid w:val="009277D5"/>
  </w:style>
  <w:style w:type="paragraph" w:customStyle="1" w:styleId="F7F9049CF07B49EBBAC8EF66276955D9">
    <w:name w:val="F7F9049CF07B49EBBAC8EF66276955D9"/>
    <w:rsid w:val="009277D5"/>
  </w:style>
  <w:style w:type="paragraph" w:customStyle="1" w:styleId="C211F70BAA794584B0B2C65DB5724460">
    <w:name w:val="C211F70BAA794584B0B2C65DB5724460"/>
    <w:rsid w:val="009277D5"/>
  </w:style>
  <w:style w:type="paragraph" w:customStyle="1" w:styleId="84E3D5E58BDA4B4FA0C778E1C703030F">
    <w:name w:val="84E3D5E58BDA4B4FA0C778E1C703030F"/>
    <w:rsid w:val="009277D5"/>
  </w:style>
  <w:style w:type="paragraph" w:customStyle="1" w:styleId="5DAE9F37F01A44218DFB0DB821879FFA">
    <w:name w:val="5DAE9F37F01A44218DFB0DB821879FFA"/>
    <w:rsid w:val="009277D5"/>
  </w:style>
  <w:style w:type="paragraph" w:customStyle="1" w:styleId="CDB5D8A5C19042369F1D78A431C9FE0D">
    <w:name w:val="CDB5D8A5C19042369F1D78A431C9FE0D"/>
    <w:rsid w:val="009277D5"/>
  </w:style>
  <w:style w:type="paragraph" w:customStyle="1" w:styleId="522BC879FCDF45F596CBC78E16D7BA1B">
    <w:name w:val="522BC879FCDF45F596CBC78E16D7BA1B"/>
    <w:rsid w:val="009277D5"/>
  </w:style>
  <w:style w:type="paragraph" w:customStyle="1" w:styleId="F492B01A7C234CEC9EA5370789444085">
    <w:name w:val="F492B01A7C234CEC9EA5370789444085"/>
    <w:rsid w:val="009277D5"/>
  </w:style>
  <w:style w:type="paragraph" w:customStyle="1" w:styleId="C00D29098FBD4C748D584EFFE7B56B31">
    <w:name w:val="C00D29098FBD4C748D584EFFE7B56B31"/>
    <w:rsid w:val="009277D5"/>
  </w:style>
  <w:style w:type="paragraph" w:customStyle="1" w:styleId="44BCD6D3B31443CA8A09A0EE5888FA05">
    <w:name w:val="44BCD6D3B31443CA8A09A0EE5888FA05"/>
    <w:rsid w:val="009277D5"/>
  </w:style>
  <w:style w:type="paragraph" w:customStyle="1" w:styleId="32EBD58237234376AC00730739335226">
    <w:name w:val="32EBD58237234376AC00730739335226"/>
    <w:rsid w:val="009277D5"/>
  </w:style>
  <w:style w:type="paragraph" w:customStyle="1" w:styleId="CA54DA55206C472780EBC7C07E1BDF89">
    <w:name w:val="CA54DA55206C472780EBC7C07E1BDF89"/>
    <w:rsid w:val="009277D5"/>
  </w:style>
  <w:style w:type="paragraph" w:customStyle="1" w:styleId="760BF0515B0D4E4AB4E1539793598FE1">
    <w:name w:val="760BF0515B0D4E4AB4E1539793598FE1"/>
    <w:rsid w:val="009277D5"/>
  </w:style>
  <w:style w:type="paragraph" w:customStyle="1" w:styleId="32AB53C33F2F45A1BCF76B6CC3D714B0">
    <w:name w:val="32AB53C33F2F45A1BCF76B6CC3D714B0"/>
    <w:rsid w:val="009277D5"/>
  </w:style>
  <w:style w:type="paragraph" w:customStyle="1" w:styleId="E71B4B51588E43598920B29C3F023B20">
    <w:name w:val="E71B4B51588E43598920B29C3F023B20"/>
    <w:rsid w:val="009277D5"/>
  </w:style>
  <w:style w:type="paragraph" w:customStyle="1" w:styleId="DF4E2D297F934EBDB57FC2485ADEBB17">
    <w:name w:val="DF4E2D297F934EBDB57FC2485ADEBB17"/>
    <w:rsid w:val="009277D5"/>
  </w:style>
  <w:style w:type="paragraph" w:customStyle="1" w:styleId="703BF97A44D141BFA18D150E6D97BABA">
    <w:name w:val="703BF97A44D141BFA18D150E6D97BABA"/>
    <w:rsid w:val="009277D5"/>
  </w:style>
  <w:style w:type="paragraph" w:customStyle="1" w:styleId="347F32FE16364417A5F00379B019B26D">
    <w:name w:val="347F32FE16364417A5F00379B019B26D"/>
    <w:rsid w:val="009277D5"/>
  </w:style>
  <w:style w:type="paragraph" w:customStyle="1" w:styleId="C0261D124F774696AE1F1D4AC7E108B4">
    <w:name w:val="C0261D124F774696AE1F1D4AC7E108B4"/>
    <w:rsid w:val="009277D5"/>
  </w:style>
  <w:style w:type="paragraph" w:customStyle="1" w:styleId="CAA4DDC2916747FBA304040D5F83E39A">
    <w:name w:val="CAA4DDC2916747FBA304040D5F83E39A"/>
    <w:rsid w:val="009277D5"/>
  </w:style>
  <w:style w:type="paragraph" w:customStyle="1" w:styleId="9DA4DA62E97D4C218DA66D67D915CCE6">
    <w:name w:val="9DA4DA62E97D4C218DA66D67D915CCE6"/>
    <w:rsid w:val="009277D5"/>
  </w:style>
  <w:style w:type="paragraph" w:customStyle="1" w:styleId="5F6231E97B964162815E77D4147731C8">
    <w:name w:val="5F6231E97B964162815E77D4147731C8"/>
    <w:rsid w:val="009277D5"/>
  </w:style>
  <w:style w:type="paragraph" w:customStyle="1" w:styleId="C0BA42D89B664D96A9AC5688CA658246">
    <w:name w:val="C0BA42D89B664D96A9AC5688CA658246"/>
    <w:rsid w:val="009277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 HD - core">
      <a:majorFont>
        <a:latin typeface="Trebuchet MS" panose="020B0603020202020204"/>
        <a:ea typeface=""/>
        <a:cs typeface=""/>
      </a:majorFont>
      <a:minorFont>
        <a:latin typeface="Trebuchet MS" panose="020B0603020202020204"/>
        <a:ea typeface=""/>
        <a:cs typeface=""/>
      </a:minorFont>
    </a:fontScheme>
    <a:fmtScheme name="Facet HD - cor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internal company transfer</Template>
  <TotalTime>2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 Reddy Mallidi</dc:creator>
  <cp:keywords>Akhil Reddy Mallidi</cp:keywords>
  <cp:lastModifiedBy>Akhil Reddy Mallidi</cp:lastModifiedBy>
  <cp:revision>2</cp:revision>
  <cp:lastPrinted>2021-06-17T08:06:00Z</cp:lastPrinted>
  <dcterms:created xsi:type="dcterms:W3CDTF">2021-06-17T08:08:00Z</dcterms:created>
  <dcterms:modified xsi:type="dcterms:W3CDTF">2021-06-17T08:08:00Z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TitusGUID">
    <vt:lpwstr>3f022ebf-61eb-4bcd-96c0-d7a75c42a398</vt:lpwstr>
  </property>
  <property fmtid="{D5CDD505-2E9C-101B-9397-08002B2CF9AE}" pid="4" name="ClassificationWatermarkShapeIds">
    <vt:lpwstr>1,2,3</vt:lpwstr>
  </property>
  <property fmtid="{D5CDD505-2E9C-101B-9397-08002B2CF9AE}" pid="5" name="ClassificationWatermarkFontProps">
    <vt:lpwstr>#0000ff,10,Calibri</vt:lpwstr>
  </property>
  <property fmtid="{D5CDD505-2E9C-101B-9397-08002B2CF9AE}" pid="6" name="ClassificationWatermarkText">
    <vt:lpwstr>Confidential</vt:lpwstr>
  </property>
  <property fmtid="{D5CDD505-2E9C-101B-9397-08002B2CF9AE}" pid="7" name="MSIP_Label_0a23ef02-6db2-48db-ad71-4f0b889aac99_Enabled">
    <vt:lpwstr>true</vt:lpwstr>
  </property>
  <property fmtid="{D5CDD505-2E9C-101B-9397-08002B2CF9AE}" pid="8" name="MSIP_Label_0a23ef02-6db2-48db-ad71-4f0b889aac99_SetDate">
    <vt:lpwstr>2021-06-17T08:06:07Z</vt:lpwstr>
  </property>
  <property fmtid="{D5CDD505-2E9C-101B-9397-08002B2CF9AE}" pid="9" name="MSIP_Label_0a23ef02-6db2-48db-ad71-4f0b889aac99_Method">
    <vt:lpwstr>Privileged</vt:lpwstr>
  </property>
  <property fmtid="{D5CDD505-2E9C-101B-9397-08002B2CF9AE}" pid="10" name="MSIP_Label_0a23ef02-6db2-48db-ad71-4f0b889aac99_Name">
    <vt:lpwstr>General</vt:lpwstr>
  </property>
  <property fmtid="{D5CDD505-2E9C-101B-9397-08002B2CF9AE}" pid="11" name="MSIP_Label_0a23ef02-6db2-48db-ad71-4f0b889aac99_SiteId">
    <vt:lpwstr>189de737-c93a-4f5a-8b68-6f4ca9941912</vt:lpwstr>
  </property>
  <property fmtid="{D5CDD505-2E9C-101B-9397-08002B2CF9AE}" pid="12" name="MSIP_Label_0a23ef02-6db2-48db-ad71-4f0b889aac99_ActionId">
    <vt:lpwstr>8f5b63df-f254-4a35-87a7-fa093ef19b9d</vt:lpwstr>
  </property>
  <property fmtid="{D5CDD505-2E9C-101B-9397-08002B2CF9AE}" pid="13" name="MSIP_Label_0a23ef02-6db2-48db-ad71-4f0b889aac99_ContentBits">
    <vt:lpwstr>4</vt:lpwstr>
  </property>
  <property fmtid="{D5CDD505-2E9C-101B-9397-08002B2CF9AE}" pid="14" name="HCLClassification">
    <vt:lpwstr>HCL_Cla5s_Publ1c</vt:lpwstr>
  </property>
</Properties>
</file>